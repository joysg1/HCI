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60288" behindDoc="0" locked="0" layoutInCell="1" allowOverlap="1" wp14:anchorId="4701AB92" wp14:editId="261FCE44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1" allowOverlap="1" wp14:anchorId="2D38D275" wp14:editId="77EE9E7A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:rsidR="0014791F" w:rsidRDefault="00893ADA" w:rsidP="0014791F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>DEPARTAMENTO DE INGENIERÍA DE SOFTWARE</w:t>
      </w:r>
    </w:p>
    <w:p w:rsidR="0014791F" w:rsidRPr="00BC6170" w:rsidRDefault="005619F3" w:rsidP="000745BC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>GUÍA DE ACTIVIDAD N°</w:t>
      </w:r>
      <w:r w:rsidR="00FE7300">
        <w:rPr>
          <w:b/>
          <w:sz w:val="28"/>
        </w:rPr>
        <w:t>1</w:t>
      </w:r>
      <w:r w:rsidR="0014791F">
        <w:rPr>
          <w:b/>
          <w:sz w:val="28"/>
        </w:rPr>
        <w:t xml:space="preserve"> </w:t>
      </w:r>
    </w:p>
    <w:p w:rsidR="00CC3F6D" w:rsidRDefault="0014791F" w:rsidP="0014791F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:rsidR="000745BC" w:rsidRPr="0014791F" w:rsidRDefault="000745BC" w:rsidP="0014791F">
      <w:pPr>
        <w:spacing w:after="0"/>
        <w:jc w:val="center"/>
        <w:rPr>
          <w:b/>
        </w:rPr>
      </w:pPr>
    </w:p>
    <w:p w:rsidR="000745BC" w:rsidRDefault="000745BC" w:rsidP="000745BC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Facilitador(a): </w:t>
      </w:r>
      <w:r>
        <w:rPr>
          <w:rFonts w:ascii="Arial Narrow" w:hAnsi="Arial Narrow"/>
          <w:b/>
          <w:i/>
          <w:sz w:val="24"/>
          <w:szCs w:val="24"/>
        </w:rPr>
        <w:t xml:space="preserve">Ing. </w:t>
      </w:r>
      <w:r w:rsidR="005619F3" w:rsidRPr="005619F3">
        <w:rPr>
          <w:rFonts w:ascii="Arial Narrow" w:hAnsi="Arial Narrow"/>
          <w:b/>
          <w:i/>
          <w:sz w:val="24"/>
          <w:szCs w:val="24"/>
        </w:rPr>
        <w:t>Vanessa Castillo</w:t>
      </w:r>
      <w:r w:rsidR="005619F3">
        <w:rPr>
          <w:rFonts w:ascii="Arial Narrow" w:hAnsi="Arial Narrow"/>
          <w:b/>
          <w:i/>
          <w:sz w:val="24"/>
          <w:szCs w:val="24"/>
        </w:rPr>
        <w:t>,</w:t>
      </w:r>
      <w:r w:rsidRPr="005619F3">
        <w:rPr>
          <w:rFonts w:ascii="Arial Narrow" w:hAnsi="Arial Narrow"/>
          <w:b/>
          <w:i/>
          <w:sz w:val="24"/>
          <w:szCs w:val="24"/>
        </w:rPr>
        <w:t xml:space="preserve"> M</w:t>
      </w:r>
      <w:r w:rsidR="005619F3" w:rsidRPr="005619F3">
        <w:rPr>
          <w:rFonts w:ascii="Arial Narrow" w:hAnsi="Arial Narrow"/>
          <w:b/>
          <w:i/>
          <w:sz w:val="24"/>
          <w:szCs w:val="24"/>
        </w:rPr>
        <w:t>.</w:t>
      </w:r>
      <w:r w:rsidRPr="005619F3">
        <w:rPr>
          <w:rFonts w:ascii="Arial Narrow" w:hAnsi="Arial Narrow"/>
          <w:b/>
          <w:i/>
          <w:sz w:val="24"/>
          <w:szCs w:val="24"/>
        </w:rPr>
        <w:t>Sc.</w:t>
      </w:r>
      <w:r w:rsidRPr="005619F3">
        <w:rPr>
          <w:rFonts w:ascii="Arial Narrow" w:hAnsi="Arial Narrow"/>
          <w:b/>
          <w:i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Asignatura: </w:t>
      </w:r>
      <w:r w:rsidR="00A32C1E">
        <w:rPr>
          <w:rFonts w:ascii="Arial Narrow" w:hAnsi="Arial Narrow"/>
          <w:b/>
          <w:i/>
          <w:sz w:val="24"/>
          <w:szCs w:val="24"/>
        </w:rPr>
        <w:t>Interacción Humano Computador</w:t>
      </w:r>
      <w:r>
        <w:rPr>
          <w:rFonts w:ascii="Arial Narrow" w:hAnsi="Arial Narrow"/>
          <w:sz w:val="24"/>
          <w:szCs w:val="24"/>
        </w:rPr>
        <w:t xml:space="preserve">  </w:t>
      </w:r>
    </w:p>
    <w:p w:rsidR="000745BC" w:rsidRDefault="000745BC" w:rsidP="000745BC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Estudiante: </w:t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Fecha: </w:t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 w:rsidR="00404B1C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Grupo:</w:t>
      </w:r>
    </w:p>
    <w:p w:rsidR="00117488" w:rsidRDefault="005D632C" w:rsidP="00404B1C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   </w: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117488" w:rsidRPr="000745BC" w:rsidRDefault="00CD6F40" w:rsidP="000745BC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6A6021">
        <w:rPr>
          <w:rFonts w:ascii="Arial Narrow" w:hAnsi="Arial Narrow"/>
          <w:sz w:val="24"/>
          <w:szCs w:val="24"/>
        </w:rPr>
        <w:t>:</w:t>
      </w:r>
      <w:r w:rsidR="00893ADA">
        <w:rPr>
          <w:rFonts w:ascii="Arial Narrow" w:hAnsi="Arial Narrow"/>
          <w:sz w:val="24"/>
          <w:szCs w:val="24"/>
        </w:rPr>
        <w:t xml:space="preserve"> </w:t>
      </w:r>
      <w:r w:rsidR="00CB7A09">
        <w:rPr>
          <w:rFonts w:ascii="Arial Narrow" w:hAnsi="Arial Narrow"/>
          <w:i/>
          <w:sz w:val="20"/>
          <w:szCs w:val="24"/>
        </w:rPr>
        <w:t>Conceptos</w:t>
      </w:r>
      <w:r w:rsidR="00A32C1E" w:rsidRPr="00555090">
        <w:rPr>
          <w:rFonts w:ascii="Arial Narrow" w:hAnsi="Arial Narrow"/>
          <w:i/>
          <w:sz w:val="20"/>
          <w:szCs w:val="24"/>
        </w:rPr>
        <w:t xml:space="preserve"> de la Interacción Humano Computador – </w:t>
      </w:r>
      <w:r w:rsidR="00CB7A09">
        <w:rPr>
          <w:rFonts w:ascii="Arial Narrow" w:hAnsi="Arial Narrow"/>
          <w:i/>
          <w:sz w:val="20"/>
          <w:szCs w:val="24"/>
        </w:rPr>
        <w:t>Mapa mental.</w:t>
      </w:r>
    </w:p>
    <w:p w:rsidR="00C569B9" w:rsidRPr="00404B1C" w:rsidRDefault="00C569B9" w:rsidP="00404B1C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313EC1" w:rsidRPr="00A32C1E" w:rsidRDefault="00D35572" w:rsidP="00A32C1E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  <w:r w:rsidR="00A32C1E">
        <w:rPr>
          <w:rFonts w:ascii="Arial Narrow" w:hAnsi="Arial Narrow"/>
          <w:b/>
          <w:sz w:val="24"/>
          <w:szCs w:val="24"/>
        </w:rPr>
        <w:t xml:space="preserve"> </w:t>
      </w:r>
      <w:r w:rsidR="00A32C1E">
        <w:rPr>
          <w:rFonts w:ascii="Arial Narrow" w:hAnsi="Arial Narrow"/>
          <w:i/>
          <w:sz w:val="20"/>
          <w:szCs w:val="24"/>
        </w:rPr>
        <w:t>Fundamento de la Interacción Humano Computador (</w:t>
      </w:r>
      <w:r w:rsidR="00893ADA" w:rsidRPr="00A32C1E">
        <w:rPr>
          <w:rFonts w:ascii="Arial Narrow" w:hAnsi="Arial Narrow"/>
          <w:i/>
          <w:sz w:val="20"/>
          <w:szCs w:val="24"/>
        </w:rPr>
        <w:t>HCI</w:t>
      </w:r>
      <w:r w:rsidR="00555090">
        <w:rPr>
          <w:rFonts w:ascii="Arial Narrow" w:hAnsi="Arial Narrow"/>
          <w:i/>
          <w:sz w:val="20"/>
          <w:szCs w:val="24"/>
        </w:rPr>
        <w:t>).</w:t>
      </w:r>
    </w:p>
    <w:p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:rsidR="00A32C1E" w:rsidRPr="00825FD3" w:rsidRDefault="008B41F2" w:rsidP="00825FD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Conocer los conceptos </w:t>
      </w:r>
      <w:r w:rsidR="00EC45AE">
        <w:rPr>
          <w:rFonts w:ascii="Arial Narrow" w:hAnsi="Arial Narrow"/>
          <w:i/>
          <w:sz w:val="20"/>
          <w:szCs w:val="24"/>
        </w:rPr>
        <w:t>de la Interacción Humano Computadot.</w:t>
      </w:r>
    </w:p>
    <w:p w:rsidR="00A32C1E" w:rsidRPr="00825FD3" w:rsidRDefault="00A32C1E" w:rsidP="00825FD3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A32C1E">
        <w:rPr>
          <w:rFonts w:ascii="Arial Narrow" w:hAnsi="Arial Narrow"/>
          <w:i/>
          <w:sz w:val="20"/>
          <w:szCs w:val="24"/>
        </w:rPr>
        <w:t>Despertar la creatividad en cuanto a diseño de información, relevante en el campo de la Interacción Humano-Computador</w:t>
      </w:r>
    </w:p>
    <w:p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313EC1" w:rsidRPr="00A32C1E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:rsidR="00A32C1E" w:rsidRDefault="00A32C1E" w:rsidP="00A32C1E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Trabajar </w:t>
      </w:r>
      <w:r w:rsidR="00CB7A09">
        <w:rPr>
          <w:rFonts w:ascii="Arial Narrow" w:hAnsi="Arial Narrow"/>
          <w:i/>
          <w:sz w:val="20"/>
          <w:szCs w:val="24"/>
        </w:rPr>
        <w:t>de manera individual.</w:t>
      </w:r>
    </w:p>
    <w:p w:rsidR="00A32C1E" w:rsidRDefault="00A32C1E" w:rsidP="00A32C1E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A32C1E">
        <w:rPr>
          <w:rFonts w:ascii="Arial Narrow" w:hAnsi="Arial Narrow"/>
          <w:i/>
          <w:sz w:val="20"/>
          <w:szCs w:val="24"/>
        </w:rPr>
        <w:t>Procure que el diseño no sea tradicional, ni aburrido, ni simple. Debe ser creativo.</w:t>
      </w:r>
    </w:p>
    <w:p w:rsidR="00A32C1E" w:rsidRDefault="00A32C1E" w:rsidP="00A32C1E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A32C1E">
        <w:rPr>
          <w:rFonts w:ascii="Arial Narrow" w:hAnsi="Arial Narrow"/>
          <w:i/>
          <w:sz w:val="20"/>
          <w:szCs w:val="24"/>
        </w:rPr>
        <w:t xml:space="preserve"> Importante, el diseño debe ser de </w:t>
      </w:r>
      <w:r w:rsidR="00115698">
        <w:rPr>
          <w:rFonts w:ascii="Arial Narrow" w:hAnsi="Arial Narrow"/>
          <w:i/>
          <w:sz w:val="20"/>
          <w:szCs w:val="24"/>
        </w:rPr>
        <w:t xml:space="preserve">su </w:t>
      </w:r>
      <w:r w:rsidRPr="00A32C1E">
        <w:rPr>
          <w:rFonts w:ascii="Arial Narrow" w:hAnsi="Arial Narrow"/>
          <w:i/>
          <w:sz w:val="20"/>
          <w:szCs w:val="24"/>
        </w:rPr>
        <w:t>autorí</w:t>
      </w:r>
      <w:r w:rsidR="00C54B0B">
        <w:rPr>
          <w:rFonts w:ascii="Arial Narrow" w:hAnsi="Arial Narrow"/>
          <w:i/>
          <w:sz w:val="20"/>
          <w:szCs w:val="24"/>
        </w:rPr>
        <w:t>a.</w:t>
      </w:r>
    </w:p>
    <w:p w:rsidR="00A32C1E" w:rsidRDefault="00A32C1E" w:rsidP="00A32C1E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A32C1E">
        <w:rPr>
          <w:rFonts w:ascii="Arial Narrow" w:hAnsi="Arial Narrow"/>
          <w:i/>
          <w:sz w:val="20"/>
          <w:szCs w:val="24"/>
        </w:rPr>
        <w:t xml:space="preserve">Destaque </w:t>
      </w:r>
      <w:r w:rsidR="00441D5D">
        <w:rPr>
          <w:rFonts w:ascii="Arial Narrow" w:hAnsi="Arial Narrow"/>
          <w:i/>
          <w:sz w:val="20"/>
          <w:szCs w:val="24"/>
        </w:rPr>
        <w:t>la información más relevante.</w:t>
      </w:r>
    </w:p>
    <w:p w:rsidR="00A32C1E" w:rsidRDefault="002907B8" w:rsidP="00A32C1E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</w:t>
      </w:r>
      <w:r w:rsidR="00A32C1E" w:rsidRPr="00A32C1E">
        <w:rPr>
          <w:rFonts w:ascii="Arial Narrow" w:hAnsi="Arial Narrow"/>
          <w:i/>
          <w:sz w:val="20"/>
          <w:szCs w:val="24"/>
        </w:rPr>
        <w:t xml:space="preserve"> libre de decidir la herramienta a utilizar.</w:t>
      </w:r>
    </w:p>
    <w:p w:rsidR="00A32C1E" w:rsidRPr="005B142D" w:rsidRDefault="00A32C1E" w:rsidP="008B41F2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A32C1E">
        <w:rPr>
          <w:rFonts w:ascii="Arial Narrow" w:hAnsi="Arial Narrow"/>
          <w:i/>
          <w:sz w:val="20"/>
          <w:szCs w:val="24"/>
        </w:rPr>
        <w:t>Deberá subirse a la plataforma TEAMS en formato de imagen jpg</w:t>
      </w:r>
      <w:r w:rsidR="00DA7D20">
        <w:rPr>
          <w:rFonts w:ascii="Arial Narrow" w:hAnsi="Arial Narrow"/>
          <w:i/>
          <w:sz w:val="20"/>
          <w:szCs w:val="24"/>
        </w:rPr>
        <w:t>.</w:t>
      </w:r>
    </w:p>
    <w:p w:rsidR="00A32C1E" w:rsidRDefault="00A32C1E" w:rsidP="00A32C1E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2363B6" w:rsidRDefault="00940970" w:rsidP="002363B6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 xml:space="preserve"> O  </w:t>
      </w:r>
      <w:r w:rsidR="009C44B3"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:rsidR="002363B6" w:rsidRDefault="002363B6" w:rsidP="002363B6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A32C1E" w:rsidRPr="002363B6" w:rsidRDefault="002363B6" w:rsidP="002363B6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 w:rsidRPr="002363B6">
        <w:rPr>
          <w:rFonts w:ascii="Arial Narrow" w:hAnsi="Arial Narrow"/>
          <w:i/>
          <w:sz w:val="20"/>
          <w:szCs w:val="24"/>
        </w:rPr>
        <w:t>Elabora</w:t>
      </w:r>
      <w:r>
        <w:rPr>
          <w:rFonts w:ascii="Arial Narrow" w:hAnsi="Arial Narrow"/>
          <w:i/>
          <w:sz w:val="20"/>
          <w:szCs w:val="24"/>
        </w:rPr>
        <w:t xml:space="preserve">r un mapa mental de los conceptos y desarrollo de la </w:t>
      </w:r>
      <w:r w:rsidR="0005293D">
        <w:rPr>
          <w:rFonts w:ascii="Arial Narrow" w:hAnsi="Arial Narrow"/>
          <w:i/>
          <w:sz w:val="20"/>
          <w:szCs w:val="24"/>
        </w:rPr>
        <w:t>Interacción Humano Computador</w:t>
      </w:r>
      <w:r w:rsidR="00A84BBF">
        <w:rPr>
          <w:rFonts w:ascii="Arial Narrow" w:hAnsi="Arial Narrow"/>
          <w:i/>
          <w:sz w:val="20"/>
          <w:szCs w:val="24"/>
        </w:rPr>
        <w:t xml:space="preserve"> </w:t>
      </w:r>
      <w:r w:rsidR="0005293D">
        <w:rPr>
          <w:rFonts w:ascii="Arial Narrow" w:hAnsi="Arial Narrow"/>
          <w:i/>
          <w:sz w:val="20"/>
          <w:szCs w:val="24"/>
        </w:rPr>
        <w:t xml:space="preserve">utilizando como referencia el documento </w:t>
      </w:r>
      <w:r w:rsidR="00782593">
        <w:rPr>
          <w:rFonts w:ascii="Arial Narrow" w:hAnsi="Arial Narrow"/>
          <w:i/>
          <w:sz w:val="20"/>
          <w:szCs w:val="24"/>
        </w:rPr>
        <w:t>elaborado por Mari-Carmen Marcos</w:t>
      </w:r>
      <w:r w:rsidR="00A84BBF">
        <w:rPr>
          <w:rFonts w:ascii="Arial Narrow" w:hAnsi="Arial Narrow"/>
          <w:i/>
          <w:sz w:val="20"/>
          <w:szCs w:val="24"/>
        </w:rPr>
        <w:t>, que se encuentra en los archivos del equipo en la plataforma Teams.</w:t>
      </w:r>
    </w:p>
    <w:p w:rsidR="00A32C1E" w:rsidRPr="009C44B3" w:rsidRDefault="00A32C1E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A32C1E" w:rsidRDefault="006A6021" w:rsidP="00A32C1E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A32C1E" w:rsidRPr="00A32C1E" w:rsidRDefault="00A32C1E" w:rsidP="00A32C1E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A32C1E">
        <w:rPr>
          <w:rFonts w:ascii="Arial Narrow" w:hAnsi="Arial Narrow"/>
          <w:i/>
          <w:sz w:val="20"/>
          <w:szCs w:val="24"/>
          <w:lang w:val="en-US"/>
        </w:rPr>
        <w:t>Computadora</w:t>
      </w:r>
      <w:proofErr w:type="spellEnd"/>
    </w:p>
    <w:p w:rsidR="00A32C1E" w:rsidRPr="00A32C1E" w:rsidRDefault="00A32C1E" w:rsidP="00A32C1E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A32C1E">
        <w:rPr>
          <w:rFonts w:ascii="Arial Narrow" w:hAnsi="Arial Narrow"/>
          <w:i/>
          <w:sz w:val="20"/>
          <w:szCs w:val="24"/>
          <w:lang w:val="en-US"/>
        </w:rPr>
        <w:t>Ofimática</w:t>
      </w:r>
      <w:proofErr w:type="spellEnd"/>
    </w:p>
    <w:p w:rsidR="003574E8" w:rsidRPr="00A32C1E" w:rsidRDefault="00A32C1E" w:rsidP="00A32C1E">
      <w:pPr>
        <w:pStyle w:val="Prrafodelista"/>
        <w:numPr>
          <w:ilvl w:val="1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A32C1E">
        <w:rPr>
          <w:rFonts w:ascii="Arial Narrow" w:hAnsi="Arial Narrow"/>
          <w:i/>
          <w:sz w:val="20"/>
          <w:szCs w:val="24"/>
          <w:lang w:val="en-US"/>
        </w:rPr>
        <w:t>Internet</w:t>
      </w:r>
    </w:p>
    <w:p w:rsidR="00A32C1E" w:rsidRPr="00A32C1E" w:rsidRDefault="00A32C1E" w:rsidP="00A32C1E">
      <w:pPr>
        <w:pStyle w:val="Prrafodelista"/>
        <w:spacing w:after="0"/>
        <w:ind w:left="1080"/>
        <w:jc w:val="both"/>
        <w:rPr>
          <w:rFonts w:ascii="Arial Narrow" w:hAnsi="Arial Narrow"/>
          <w:b/>
          <w:sz w:val="24"/>
          <w:szCs w:val="24"/>
        </w:rPr>
      </w:pPr>
    </w:p>
    <w:p w:rsidR="00036FBC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="00DB7617" w:rsidRPr="00A32C1E" w:rsidRDefault="00A32C1E" w:rsidP="000149E4">
      <w:pPr>
        <w:spacing w:after="0"/>
        <w:ind w:left="708"/>
        <w:jc w:val="both"/>
        <w:rPr>
          <w:rFonts w:ascii="Arial Narrow" w:hAnsi="Arial Narrow"/>
          <w:bCs/>
          <w:i/>
          <w:sz w:val="20"/>
          <w:szCs w:val="24"/>
        </w:rPr>
      </w:pPr>
      <w:r w:rsidRPr="00A32C1E">
        <w:rPr>
          <w:rFonts w:ascii="Arial Narrow" w:hAnsi="Arial Narrow"/>
          <w:bCs/>
          <w:i/>
          <w:sz w:val="20"/>
          <w:szCs w:val="24"/>
        </w:rPr>
        <w:t xml:space="preserve">El resultado de esta asignación deberá entregarse en formato de documento jpg. </w:t>
      </w:r>
    </w:p>
    <w:p w:rsidR="00103A28" w:rsidRPr="00103A28" w:rsidRDefault="00103A28" w:rsidP="00103A28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:rsidR="00036FBC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CONSIDERACIONES FINALES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="00404B1C" w:rsidRDefault="00404B1C" w:rsidP="00404B1C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:rsidR="005D632C" w:rsidRPr="00A32C1E" w:rsidRDefault="00A32C1E" w:rsidP="00A32C1E">
      <w:pPr>
        <w:pStyle w:val="Prrafodelista"/>
        <w:spacing w:after="0"/>
        <w:ind w:left="360"/>
        <w:jc w:val="both"/>
        <w:rPr>
          <w:rFonts w:ascii="Arial" w:hAnsi="Arial" w:cs="Arial"/>
          <w:sz w:val="20"/>
          <w:szCs w:val="24"/>
        </w:rPr>
      </w:pPr>
      <w:r w:rsidRPr="00A32C1E">
        <w:rPr>
          <w:rFonts w:ascii="Arial Narrow" w:hAnsi="Arial Narrow"/>
          <w:i/>
          <w:sz w:val="20"/>
          <w:szCs w:val="24"/>
        </w:rPr>
        <w:t>Referencias Bibliográficas proporcionadas, o Internet.</w:t>
      </w:r>
    </w:p>
    <w:sectPr w:rsidR="005D632C" w:rsidRPr="00A32C1E" w:rsidSect="008D5F1E">
      <w:headerReference w:type="default" r:id="rId9"/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60CF" w:rsidRDefault="00E660CF" w:rsidP="001D78E6">
      <w:pPr>
        <w:spacing w:after="0" w:line="240" w:lineRule="auto"/>
      </w:pPr>
      <w:r>
        <w:separator/>
      </w:r>
    </w:p>
  </w:endnote>
  <w:endnote w:type="continuationSeparator" w:id="0">
    <w:p w:rsidR="00E660CF" w:rsidRDefault="00E660CF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60CF" w:rsidRDefault="00E660CF" w:rsidP="001D78E6">
      <w:pPr>
        <w:spacing w:after="0" w:line="240" w:lineRule="auto"/>
      </w:pPr>
      <w:r>
        <w:separator/>
      </w:r>
    </w:p>
  </w:footnote>
  <w:footnote w:type="continuationSeparator" w:id="0">
    <w:p w:rsidR="00E660CF" w:rsidRDefault="00E660CF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D78E6" w:rsidRPr="0014791F" w:rsidRDefault="00205225" w:rsidP="0014791F">
    <w:pPr>
      <w:pStyle w:val="Encabezado"/>
    </w:pPr>
    <w:r w:rsidRPr="0014791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559A"/>
    <w:multiLevelType w:val="hybridMultilevel"/>
    <w:tmpl w:val="73CCC7BE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33D2D"/>
    <w:multiLevelType w:val="hybridMultilevel"/>
    <w:tmpl w:val="68B8DE8E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0F9F7711"/>
    <w:multiLevelType w:val="hybridMultilevel"/>
    <w:tmpl w:val="E0A6DA1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25E40"/>
    <w:multiLevelType w:val="hybridMultilevel"/>
    <w:tmpl w:val="F8A8EA30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312E77CA"/>
    <w:multiLevelType w:val="hybridMultilevel"/>
    <w:tmpl w:val="AD1CBD20"/>
    <w:lvl w:ilvl="0" w:tplc="180A000F">
      <w:start w:val="1"/>
      <w:numFmt w:val="decimal"/>
      <w:lvlText w:val="%1."/>
      <w:lvlJc w:val="left"/>
      <w:pPr>
        <w:ind w:left="1287" w:hanging="360"/>
      </w:pPr>
    </w:lvl>
    <w:lvl w:ilvl="1" w:tplc="180A0019">
      <w:start w:val="1"/>
      <w:numFmt w:val="lowerLetter"/>
      <w:lvlText w:val="%2."/>
      <w:lvlJc w:val="left"/>
      <w:pPr>
        <w:ind w:left="2007" w:hanging="360"/>
      </w:pPr>
    </w:lvl>
    <w:lvl w:ilvl="2" w:tplc="180A001B">
      <w:start w:val="1"/>
      <w:numFmt w:val="lowerRoman"/>
      <w:lvlText w:val="%3."/>
      <w:lvlJc w:val="right"/>
      <w:pPr>
        <w:ind w:left="2727" w:hanging="180"/>
      </w:pPr>
    </w:lvl>
    <w:lvl w:ilvl="3" w:tplc="180A000F">
      <w:start w:val="1"/>
      <w:numFmt w:val="decimal"/>
      <w:lvlText w:val="%4."/>
      <w:lvlJc w:val="left"/>
      <w:pPr>
        <w:ind w:left="3447" w:hanging="360"/>
      </w:pPr>
    </w:lvl>
    <w:lvl w:ilvl="4" w:tplc="180A0019">
      <w:start w:val="1"/>
      <w:numFmt w:val="lowerLetter"/>
      <w:lvlText w:val="%5."/>
      <w:lvlJc w:val="left"/>
      <w:pPr>
        <w:ind w:left="4167" w:hanging="360"/>
      </w:pPr>
    </w:lvl>
    <w:lvl w:ilvl="5" w:tplc="180A001B">
      <w:start w:val="1"/>
      <w:numFmt w:val="lowerRoman"/>
      <w:lvlText w:val="%6."/>
      <w:lvlJc w:val="right"/>
      <w:pPr>
        <w:ind w:left="4887" w:hanging="180"/>
      </w:pPr>
    </w:lvl>
    <w:lvl w:ilvl="6" w:tplc="180A000F">
      <w:start w:val="1"/>
      <w:numFmt w:val="decimal"/>
      <w:lvlText w:val="%7."/>
      <w:lvlJc w:val="left"/>
      <w:pPr>
        <w:ind w:left="5607" w:hanging="360"/>
      </w:pPr>
    </w:lvl>
    <w:lvl w:ilvl="7" w:tplc="180A0019">
      <w:start w:val="1"/>
      <w:numFmt w:val="lowerLetter"/>
      <w:lvlText w:val="%8."/>
      <w:lvlJc w:val="left"/>
      <w:pPr>
        <w:ind w:left="6327" w:hanging="360"/>
      </w:pPr>
    </w:lvl>
    <w:lvl w:ilvl="8" w:tplc="180A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C346439"/>
    <w:multiLevelType w:val="hybridMultilevel"/>
    <w:tmpl w:val="5AB2F6F4"/>
    <w:lvl w:ilvl="0" w:tplc="180A000F">
      <w:start w:val="1"/>
      <w:numFmt w:val="decimal"/>
      <w:lvlText w:val="%1."/>
      <w:lvlJc w:val="left"/>
      <w:pPr>
        <w:ind w:left="1004" w:hanging="360"/>
      </w:pPr>
    </w:lvl>
    <w:lvl w:ilvl="1" w:tplc="180A0019">
      <w:start w:val="1"/>
      <w:numFmt w:val="lowerLetter"/>
      <w:lvlText w:val="%2."/>
      <w:lvlJc w:val="left"/>
      <w:pPr>
        <w:ind w:left="1724" w:hanging="360"/>
      </w:pPr>
    </w:lvl>
    <w:lvl w:ilvl="2" w:tplc="180A001B">
      <w:start w:val="1"/>
      <w:numFmt w:val="lowerRoman"/>
      <w:lvlText w:val="%3."/>
      <w:lvlJc w:val="right"/>
      <w:pPr>
        <w:ind w:left="2444" w:hanging="180"/>
      </w:pPr>
    </w:lvl>
    <w:lvl w:ilvl="3" w:tplc="180A000F">
      <w:start w:val="1"/>
      <w:numFmt w:val="decimal"/>
      <w:lvlText w:val="%4."/>
      <w:lvlJc w:val="left"/>
      <w:pPr>
        <w:ind w:left="3164" w:hanging="360"/>
      </w:pPr>
    </w:lvl>
    <w:lvl w:ilvl="4" w:tplc="180A0019">
      <w:start w:val="1"/>
      <w:numFmt w:val="lowerLetter"/>
      <w:lvlText w:val="%5."/>
      <w:lvlJc w:val="left"/>
      <w:pPr>
        <w:ind w:left="3884" w:hanging="360"/>
      </w:pPr>
    </w:lvl>
    <w:lvl w:ilvl="5" w:tplc="180A001B">
      <w:start w:val="1"/>
      <w:numFmt w:val="lowerRoman"/>
      <w:lvlText w:val="%6."/>
      <w:lvlJc w:val="right"/>
      <w:pPr>
        <w:ind w:left="4604" w:hanging="180"/>
      </w:pPr>
    </w:lvl>
    <w:lvl w:ilvl="6" w:tplc="180A000F">
      <w:start w:val="1"/>
      <w:numFmt w:val="decimal"/>
      <w:lvlText w:val="%7."/>
      <w:lvlJc w:val="left"/>
      <w:pPr>
        <w:ind w:left="5324" w:hanging="360"/>
      </w:pPr>
    </w:lvl>
    <w:lvl w:ilvl="7" w:tplc="180A0019">
      <w:start w:val="1"/>
      <w:numFmt w:val="lowerLetter"/>
      <w:lvlText w:val="%8."/>
      <w:lvlJc w:val="left"/>
      <w:pPr>
        <w:ind w:left="6044" w:hanging="360"/>
      </w:pPr>
    </w:lvl>
    <w:lvl w:ilvl="8" w:tplc="180A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5387C48"/>
    <w:multiLevelType w:val="hybridMultilevel"/>
    <w:tmpl w:val="41105400"/>
    <w:lvl w:ilvl="0" w:tplc="040A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7" w15:restartNumberingAfterBreak="0">
    <w:nsid w:val="57C44E09"/>
    <w:multiLevelType w:val="hybridMultilevel"/>
    <w:tmpl w:val="697E825C"/>
    <w:lvl w:ilvl="0" w:tplc="1240A51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244ED2"/>
    <w:multiLevelType w:val="hybridMultilevel"/>
    <w:tmpl w:val="0386901C"/>
    <w:lvl w:ilvl="0" w:tplc="180A0017">
      <w:start w:val="1"/>
      <w:numFmt w:val="lowerLetter"/>
      <w:lvlText w:val="%1)"/>
      <w:lvlJc w:val="left"/>
      <w:pPr>
        <w:ind w:left="1426" w:hanging="360"/>
      </w:pPr>
    </w:lvl>
    <w:lvl w:ilvl="1" w:tplc="180A0019">
      <w:start w:val="1"/>
      <w:numFmt w:val="lowerLetter"/>
      <w:lvlText w:val="%2."/>
      <w:lvlJc w:val="left"/>
      <w:pPr>
        <w:ind w:left="2146" w:hanging="360"/>
      </w:pPr>
    </w:lvl>
    <w:lvl w:ilvl="2" w:tplc="180A001B">
      <w:start w:val="1"/>
      <w:numFmt w:val="lowerRoman"/>
      <w:lvlText w:val="%3."/>
      <w:lvlJc w:val="right"/>
      <w:pPr>
        <w:ind w:left="2866" w:hanging="180"/>
      </w:pPr>
    </w:lvl>
    <w:lvl w:ilvl="3" w:tplc="180A000F">
      <w:start w:val="1"/>
      <w:numFmt w:val="decimal"/>
      <w:lvlText w:val="%4."/>
      <w:lvlJc w:val="left"/>
      <w:pPr>
        <w:ind w:left="3586" w:hanging="360"/>
      </w:pPr>
    </w:lvl>
    <w:lvl w:ilvl="4" w:tplc="180A0019">
      <w:start w:val="1"/>
      <w:numFmt w:val="lowerLetter"/>
      <w:lvlText w:val="%5."/>
      <w:lvlJc w:val="left"/>
      <w:pPr>
        <w:ind w:left="4306" w:hanging="360"/>
      </w:pPr>
    </w:lvl>
    <w:lvl w:ilvl="5" w:tplc="180A001B">
      <w:start w:val="1"/>
      <w:numFmt w:val="lowerRoman"/>
      <w:lvlText w:val="%6."/>
      <w:lvlJc w:val="right"/>
      <w:pPr>
        <w:ind w:left="5026" w:hanging="180"/>
      </w:pPr>
    </w:lvl>
    <w:lvl w:ilvl="6" w:tplc="180A000F">
      <w:start w:val="1"/>
      <w:numFmt w:val="decimal"/>
      <w:lvlText w:val="%7."/>
      <w:lvlJc w:val="left"/>
      <w:pPr>
        <w:ind w:left="5746" w:hanging="360"/>
      </w:pPr>
    </w:lvl>
    <w:lvl w:ilvl="7" w:tplc="180A0019">
      <w:start w:val="1"/>
      <w:numFmt w:val="lowerLetter"/>
      <w:lvlText w:val="%8."/>
      <w:lvlJc w:val="left"/>
      <w:pPr>
        <w:ind w:left="6466" w:hanging="360"/>
      </w:pPr>
    </w:lvl>
    <w:lvl w:ilvl="8" w:tplc="180A001B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79DD6F3F"/>
    <w:multiLevelType w:val="hybridMultilevel"/>
    <w:tmpl w:val="7E84F194"/>
    <w:lvl w:ilvl="0" w:tplc="5D248F3A">
      <w:start w:val="1"/>
      <w:numFmt w:val="upperRoman"/>
      <w:lvlText w:val="%1."/>
      <w:lvlJc w:val="left"/>
      <w:pPr>
        <w:ind w:left="1080" w:hanging="72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5BC"/>
    <w:rsid w:val="00013E10"/>
    <w:rsid w:val="000149E4"/>
    <w:rsid w:val="00036FBC"/>
    <w:rsid w:val="0005293D"/>
    <w:rsid w:val="00062614"/>
    <w:rsid w:val="000745BC"/>
    <w:rsid w:val="000D6078"/>
    <w:rsid w:val="00103A28"/>
    <w:rsid w:val="00115698"/>
    <w:rsid w:val="00117488"/>
    <w:rsid w:val="00117727"/>
    <w:rsid w:val="0014791F"/>
    <w:rsid w:val="001504AE"/>
    <w:rsid w:val="00197D28"/>
    <w:rsid w:val="001B1600"/>
    <w:rsid w:val="001D78E6"/>
    <w:rsid w:val="00205225"/>
    <w:rsid w:val="0021705D"/>
    <w:rsid w:val="002363B6"/>
    <w:rsid w:val="00262437"/>
    <w:rsid w:val="002907B8"/>
    <w:rsid w:val="002A0FC7"/>
    <w:rsid w:val="002A625F"/>
    <w:rsid w:val="002B06BA"/>
    <w:rsid w:val="002B2C5A"/>
    <w:rsid w:val="002B511C"/>
    <w:rsid w:val="002E5613"/>
    <w:rsid w:val="00313EC1"/>
    <w:rsid w:val="00352168"/>
    <w:rsid w:val="003574E8"/>
    <w:rsid w:val="003918C0"/>
    <w:rsid w:val="003A0E3C"/>
    <w:rsid w:val="00404B1C"/>
    <w:rsid w:val="00441D5D"/>
    <w:rsid w:val="00484D25"/>
    <w:rsid w:val="00486B53"/>
    <w:rsid w:val="004A71CC"/>
    <w:rsid w:val="004F3203"/>
    <w:rsid w:val="005479C8"/>
    <w:rsid w:val="00555090"/>
    <w:rsid w:val="005619F3"/>
    <w:rsid w:val="00586C22"/>
    <w:rsid w:val="005A59A3"/>
    <w:rsid w:val="005B142D"/>
    <w:rsid w:val="005B2164"/>
    <w:rsid w:val="005D632C"/>
    <w:rsid w:val="005E7035"/>
    <w:rsid w:val="005F1741"/>
    <w:rsid w:val="006038AC"/>
    <w:rsid w:val="00607C10"/>
    <w:rsid w:val="0061714C"/>
    <w:rsid w:val="0064006F"/>
    <w:rsid w:val="006A6021"/>
    <w:rsid w:val="006C50A2"/>
    <w:rsid w:val="00705378"/>
    <w:rsid w:val="007258E5"/>
    <w:rsid w:val="00782593"/>
    <w:rsid w:val="007865AA"/>
    <w:rsid w:val="007A01F8"/>
    <w:rsid w:val="007D4E5B"/>
    <w:rsid w:val="00825FD3"/>
    <w:rsid w:val="00851F4F"/>
    <w:rsid w:val="00861106"/>
    <w:rsid w:val="00893ADA"/>
    <w:rsid w:val="008B1CAE"/>
    <w:rsid w:val="008B41F2"/>
    <w:rsid w:val="008B5607"/>
    <w:rsid w:val="008D5F1E"/>
    <w:rsid w:val="00940970"/>
    <w:rsid w:val="00965D87"/>
    <w:rsid w:val="009C44B3"/>
    <w:rsid w:val="009E162B"/>
    <w:rsid w:val="00A179ED"/>
    <w:rsid w:val="00A328FF"/>
    <w:rsid w:val="00A32C1E"/>
    <w:rsid w:val="00A55FCC"/>
    <w:rsid w:val="00A84BBF"/>
    <w:rsid w:val="00AF176E"/>
    <w:rsid w:val="00B210B3"/>
    <w:rsid w:val="00B25CA4"/>
    <w:rsid w:val="00B46856"/>
    <w:rsid w:val="00B5576B"/>
    <w:rsid w:val="00B8033E"/>
    <w:rsid w:val="00BC6170"/>
    <w:rsid w:val="00BE016B"/>
    <w:rsid w:val="00C54B0B"/>
    <w:rsid w:val="00C569B9"/>
    <w:rsid w:val="00CA2E3A"/>
    <w:rsid w:val="00CB7A09"/>
    <w:rsid w:val="00CC2608"/>
    <w:rsid w:val="00CC3F6D"/>
    <w:rsid w:val="00CD6EA9"/>
    <w:rsid w:val="00CD6F40"/>
    <w:rsid w:val="00CD74CC"/>
    <w:rsid w:val="00CF12CF"/>
    <w:rsid w:val="00D35572"/>
    <w:rsid w:val="00D4524D"/>
    <w:rsid w:val="00D73384"/>
    <w:rsid w:val="00D77758"/>
    <w:rsid w:val="00DA7D20"/>
    <w:rsid w:val="00DB7617"/>
    <w:rsid w:val="00DF1CA5"/>
    <w:rsid w:val="00DF7C9B"/>
    <w:rsid w:val="00E56F2E"/>
    <w:rsid w:val="00E660CF"/>
    <w:rsid w:val="00E76138"/>
    <w:rsid w:val="00EA44CC"/>
    <w:rsid w:val="00EC45AE"/>
    <w:rsid w:val="00F23BA4"/>
    <w:rsid w:val="00F52F28"/>
    <w:rsid w:val="00F64C11"/>
    <w:rsid w:val="00F6600D"/>
    <w:rsid w:val="00F7728B"/>
    <w:rsid w:val="00F958C1"/>
    <w:rsid w:val="00FC4D12"/>
    <w:rsid w:val="00FD44B0"/>
    <w:rsid w:val="00F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D10A2"/>
  <w15:chartTrackingRefBased/>
  <w15:docId w15:val="{D3C911F8-8F41-42C2-984E-FA45479E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8D5F1E"/>
  </w:style>
  <w:style w:type="character" w:styleId="Hipervnculo">
    <w:name w:val="Hyperlink"/>
    <w:basedOn w:val="Fuentedeprrafopredeter"/>
    <w:uiPriority w:val="99"/>
    <w:unhideWhenUsed/>
    <w:rsid w:val="00A32C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C1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1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DOCENCIA\Formato_Guias_de_%20Actividades%20%20FC-FISC-1-8-20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A4B12D19F4F1429DF72BB3B1F990EC" ma:contentTypeVersion="1" ma:contentTypeDescription="Crear nuevo documento." ma:contentTypeScope="" ma:versionID="1cb504948aecd437005680cc6703d549">
  <xsd:schema xmlns:xsd="http://www.w3.org/2001/XMLSchema" xmlns:xs="http://www.w3.org/2001/XMLSchema" xmlns:p="http://schemas.microsoft.com/office/2006/metadata/properties" xmlns:ns2="744bf042-309d-4af7-9f86-55a56e38d64b" targetNamespace="http://schemas.microsoft.com/office/2006/metadata/properties" ma:root="true" ma:fieldsID="2139019fdb736793d8eb9b052f40f10b" ns2:_="">
    <xsd:import namespace="744bf042-309d-4af7-9f86-55a56e38d64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bf042-309d-4af7-9f86-55a56e38d6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4bf042-309d-4af7-9f86-55a56e38d64b" xsi:nil="true"/>
  </documentManagement>
</p:properties>
</file>

<file path=customXml/itemProps1.xml><?xml version="1.0" encoding="utf-8"?>
<ds:datastoreItem xmlns:ds="http://schemas.openxmlformats.org/officeDocument/2006/customXml" ds:itemID="{13EA97A6-5362-4F87-8040-86DECA8C171D}"/>
</file>

<file path=customXml/itemProps2.xml><?xml version="1.0" encoding="utf-8"?>
<ds:datastoreItem xmlns:ds="http://schemas.openxmlformats.org/officeDocument/2006/customXml" ds:itemID="{69CF5E56-0E31-4F5F-8DB8-E213AD8EAE0B}"/>
</file>

<file path=customXml/itemProps3.xml><?xml version="1.0" encoding="utf-8"?>
<ds:datastoreItem xmlns:ds="http://schemas.openxmlformats.org/officeDocument/2006/customXml" ds:itemID="{E8A9F79F-B99B-4262-96BD-603119EE8761}"/>
</file>

<file path=docProps/app.xml><?xml version="1.0" encoding="utf-8"?>
<Properties xmlns="http://schemas.openxmlformats.org/officeDocument/2006/extended-properties" xmlns:vt="http://schemas.openxmlformats.org/officeDocument/2006/docPropsVTypes">
  <Template>Formato_Guias_de_%20Actividades%20%20FC-FISC-1-8-2016.dotx</Template>
  <TotalTime>35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</dc:creator>
  <cp:keywords/>
  <dc:description/>
  <cp:lastModifiedBy>Vanessa Castillo</cp:lastModifiedBy>
  <cp:revision>22</cp:revision>
  <cp:lastPrinted>2015-09-30T16:54:00Z</cp:lastPrinted>
  <dcterms:created xsi:type="dcterms:W3CDTF">2020-04-07T14:23:00Z</dcterms:created>
  <dcterms:modified xsi:type="dcterms:W3CDTF">2021-03-31T05:00:00Z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0x01010050A4B12D19F4F1429DF72BB3B1F990EC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